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color w:val="C00000"/>
        </w:rPr>
      </w:pPr>
      <w:r>
        <w:rPr>
          <w:color w:val="C00000"/>
        </w:rPr>
        <w:t>Software Testing Assignment</w:t>
      </w:r>
    </w:p>
    <w:p/>
    <w:p>
      <w:r>
        <w:t>Module–1(Fundamental)</w:t>
      </w:r>
    </w:p>
    <w:p/>
    <w:p>
      <w:r>
        <w:t>1) What is SDLC</w:t>
      </w:r>
    </w:p>
    <w:p>
      <w:r>
        <w:t>→SDLC is structure that is imposed in the software development that define process of</w:t>
      </w:r>
    </w:p>
    <w:p>
      <w:r>
        <w:t>planning, implemnetaion, testing, documentation, deployment, ongoing maintenace</w:t>
      </w:r>
    </w:p>
    <w:p>
      <w:r>
        <w:t xml:space="preserve">and support.                                                 OR  </w:t>
      </w:r>
    </w:p>
    <w:p/>
    <w:p>
      <w:r>
        <w:t xml:space="preserve"> The software development lifecycle (SDLC) is the cost-effective and time-efficient process that development teams use to design and build high-quality software.</w:t>
      </w:r>
    </w:p>
    <w:p/>
    <w:p>
      <w:r>
        <w:t>2) What is software testing?</w:t>
      </w:r>
    </w:p>
    <w:p>
      <w:r>
        <w:t>→Software testing is the process used to identify the correctness, completeness, and quality of</w:t>
      </w:r>
    </w:p>
    <w:p>
      <w:r>
        <w:t>a developed software.</w:t>
      </w:r>
    </w:p>
    <w:p/>
    <w:p>
      <w:r>
        <w:t>3) What is agile methodology?</w:t>
      </w:r>
    </w:p>
    <w:p>
      <w:r>
        <w:t>→Agile is a combination of incremental and iterative model. It focuses on adaptability and</w:t>
      </w:r>
    </w:p>
    <w:p>
      <w:r>
        <w:t>customer satisfaction. Team divides the product in to smaller incremental builds.</w:t>
      </w:r>
    </w:p>
    <w:p/>
    <w:p>
      <w:r>
        <w:t>4) What is SRS</w:t>
      </w:r>
    </w:p>
    <w:p>
      <w:pPr>
        <w:pStyle w:val="15"/>
        <w:numPr>
          <w:ilvl w:val="0"/>
          <w:numId w:val="1"/>
        </w:numPr>
      </w:pPr>
      <w:r>
        <w:t>A software requirements specification (SRS) is a complete description of the behavior of the system to be developed.</w:t>
      </w:r>
    </w:p>
    <w:p>
      <w:pPr>
        <w:pStyle w:val="15"/>
        <w:numPr>
          <w:ilvl w:val="0"/>
          <w:numId w:val="1"/>
        </w:numPr>
      </w:pPr>
      <w:r>
        <w:t>It includes a set of use cases that describe all of the interaction that the users will have the software.</w:t>
      </w:r>
    </w:p>
    <w:p/>
    <w:p>
      <w:r>
        <w:t>5) What is oops</w:t>
      </w:r>
    </w:p>
    <w:p>
      <w:r>
        <w:t>OOPS :- Object Oriented Programming Systems</w:t>
      </w:r>
    </w:p>
    <w:p>
      <w:pPr>
        <w:pStyle w:val="15"/>
        <w:numPr>
          <w:ilvl w:val="0"/>
          <w:numId w:val="2"/>
        </w:numPr>
      </w:pPr>
      <w:r>
        <w:t>Identifying objects and assigning responsibilities to these objects.</w:t>
      </w:r>
    </w:p>
    <w:p>
      <w:pPr>
        <w:pStyle w:val="15"/>
        <w:numPr>
          <w:ilvl w:val="0"/>
          <w:numId w:val="2"/>
        </w:numPr>
      </w:pPr>
      <w:r>
        <w:t>An object is like a black box.</w:t>
      </w:r>
    </w:p>
    <w:p>
      <w:pPr>
        <w:pStyle w:val="15"/>
        <w:numPr>
          <w:ilvl w:val="0"/>
          <w:numId w:val="2"/>
        </w:numPr>
      </w:pPr>
      <w:r>
        <w:t>The internal details are hidden.</w:t>
      </w:r>
      <w:bookmarkStart w:id="0" w:name="_GoBack"/>
      <w:bookmarkEnd w:id="0"/>
    </w:p>
    <w:p/>
    <w:p>
      <w:r>
        <w:t>6) Write Basic Concepts of oops</w:t>
      </w:r>
    </w:p>
    <w:p>
      <w:r>
        <w:t>Basic concepts of oops are  give n below:</w:t>
      </w:r>
    </w:p>
    <w:p>
      <w:r>
        <w:tab/>
      </w:r>
      <w:r>
        <w:sym w:font="Symbol" w:char="F0B7"/>
      </w:r>
      <w:r>
        <w:t xml:space="preserve"> Object </w:t>
      </w:r>
    </w:p>
    <w:p>
      <w:pPr>
        <w:ind w:firstLine="720"/>
      </w:pPr>
      <w:r>
        <w:sym w:font="Symbol" w:char="F0B7"/>
      </w:r>
      <w:r>
        <w:t xml:space="preserve"> Class </w:t>
      </w:r>
    </w:p>
    <w:p>
      <w:pPr>
        <w:ind w:firstLine="720"/>
      </w:pPr>
      <w:r>
        <w:sym w:font="Symbol" w:char="F0B7"/>
      </w:r>
      <w:r>
        <w:t xml:space="preserve"> Encapsulation </w:t>
      </w:r>
    </w:p>
    <w:p>
      <w:pPr>
        <w:ind w:firstLine="720"/>
      </w:pPr>
      <w:r>
        <w:sym w:font="Symbol" w:char="F0B7"/>
      </w:r>
      <w:r>
        <w:t xml:space="preserve"> Inheritance </w:t>
      </w:r>
    </w:p>
    <w:p>
      <w:pPr>
        <w:ind w:firstLine="720"/>
      </w:pPr>
      <w:r>
        <w:sym w:font="Symbol" w:char="F0B7"/>
      </w:r>
      <w:r>
        <w:t xml:space="preserve"> Polymorphism </w:t>
      </w:r>
    </w:p>
    <w:p>
      <w:pPr>
        <w:ind w:firstLine="720"/>
      </w:pPr>
      <w:r>
        <w:sym w:font="Symbol" w:char="F0B7"/>
      </w:r>
      <w:r>
        <w:t xml:space="preserve"> Abstraction</w:t>
      </w:r>
    </w:p>
    <w:p/>
    <w:p>
      <w:r>
        <w:t>7) What is object</w:t>
      </w:r>
    </w:p>
    <w:p>
      <w:r>
        <w:t>Object :- is an instances of  an class</w:t>
      </w:r>
    </w:p>
    <w:p>
      <w:r>
        <w:t xml:space="preserve">              : To create memory for that class to access all the priorities of an class except private</w:t>
      </w:r>
    </w:p>
    <w:p>
      <w:r>
        <w:t xml:space="preserve">  Sy:</w:t>
      </w:r>
    </w:p>
    <w:p>
      <w:r>
        <w:t xml:space="preserve">   Classname objectname=new classname();</w:t>
      </w:r>
    </w:p>
    <w:p/>
    <w:p/>
    <w:p/>
    <w:p>
      <w:r>
        <w:t>8) What is class</w:t>
      </w:r>
    </w:p>
    <w:p>
      <w:r>
        <w:t xml:space="preserve">Class :- is an collection of data  member (variable) and member function (process, methods) with its behaviour i.e </w:t>
      </w:r>
    </w:p>
    <w:p>
      <w:r>
        <w:t xml:space="preserve">Sy: </w:t>
      </w:r>
    </w:p>
    <w:p>
      <w:r>
        <w:t xml:space="preserve">      Class classname</w:t>
      </w:r>
    </w:p>
    <w:p>
      <w:r>
        <w:t xml:space="preserve">       {</w:t>
      </w:r>
    </w:p>
    <w:p>
      <w:r>
        <w:t xml:space="preserve">                                  Datamember</w:t>
      </w:r>
    </w:p>
    <w:p>
      <w:r>
        <w:t xml:space="preserve">                                  Member function</w:t>
      </w:r>
    </w:p>
    <w:p>
      <w:r>
        <w:t xml:space="preserve">        }</w:t>
      </w:r>
    </w:p>
    <w:p/>
    <w:p>
      <w:r>
        <w:t>9) What is encapsulation</w:t>
      </w:r>
    </w:p>
    <w:p>
      <w:r>
        <w:t>Encapsulation:- data hiding : wrapping of data into single unit i.e</w:t>
      </w:r>
    </w:p>
    <w:p>
      <w:r>
        <w:t xml:space="preserve">     :Private your data member and member function</w:t>
      </w:r>
    </w:p>
    <w:p/>
    <w:p/>
    <w:p>
      <w:r>
        <w:t>10) What is inheritance</w:t>
      </w:r>
    </w:p>
    <w:p>
      <w:r>
        <w:t>Inheritance:- properties of parent class extends into child class</w:t>
      </w:r>
    </w:p>
    <w:p>
      <w:r>
        <w:tab/>
        <w:t>:Properties of superclass extends into subclass</w:t>
      </w:r>
    </w:p>
    <w:p>
      <w:r>
        <w:tab/>
        <w:t>:Main purpose is extendibility, reuseability</w:t>
      </w:r>
    </w:p>
    <w:p>
      <w:r>
        <w:tab/>
        <w:t>:There are mainly 5 types</w:t>
      </w:r>
    </w:p>
    <w:p>
      <w:pPr>
        <w:pStyle w:val="15"/>
        <w:numPr>
          <w:ilvl w:val="0"/>
          <w:numId w:val="3"/>
        </w:numPr>
      </w:pPr>
      <w:r>
        <w:t>Sngle</w:t>
      </w:r>
    </w:p>
    <w:p>
      <w:pPr>
        <w:pStyle w:val="15"/>
        <w:numPr>
          <w:ilvl w:val="0"/>
          <w:numId w:val="3"/>
        </w:numPr>
      </w:pPr>
      <w:r>
        <w:t>Multilevel</w:t>
      </w:r>
    </w:p>
    <w:p>
      <w:pPr>
        <w:pStyle w:val="15"/>
        <w:numPr>
          <w:ilvl w:val="0"/>
          <w:numId w:val="3"/>
        </w:numPr>
      </w:pPr>
      <w:r>
        <w:t xml:space="preserve">Hierarchical </w:t>
      </w:r>
    </w:p>
    <w:p>
      <w:pPr>
        <w:pStyle w:val="15"/>
        <w:numPr>
          <w:ilvl w:val="0"/>
          <w:numId w:val="3"/>
        </w:numPr>
      </w:pPr>
      <w:r>
        <w:t>Multiple: java does not support directly</w:t>
      </w:r>
    </w:p>
    <w:p>
      <w:pPr>
        <w:pStyle w:val="15"/>
        <w:numPr>
          <w:ilvl w:val="0"/>
          <w:numId w:val="3"/>
        </w:numPr>
      </w:pPr>
      <w:r>
        <w:t xml:space="preserve">Hybrid: java does not support directly </w:t>
      </w:r>
    </w:p>
    <w:p/>
    <w:p>
      <w:r>
        <w:t>11) What is polymorphism</w:t>
      </w:r>
    </w:p>
    <w:p>
      <w:r>
        <w:t>Ability to take one name having different forms</w:t>
      </w:r>
    </w:p>
    <w:p>
      <w:r>
        <w:tab/>
        <w:t>:Multiple forms, many forms</w:t>
      </w:r>
    </w:p>
    <w:p>
      <w:r>
        <w:tab/>
        <w:t>:there are mainlt 2 types</w:t>
      </w:r>
    </w:p>
    <w:p>
      <w:r>
        <w:tab/>
        <w:tab/>
        <w:t>1.Method overloading</w:t>
      </w:r>
    </w:p>
    <w:p>
      <w:pPr>
        <w:ind w:left="720" w:firstLine="720"/>
      </w:pPr>
      <w:r>
        <w:t xml:space="preserve">2.Method overriding </w:t>
      </w:r>
    </w:p>
    <w:p/>
    <w:p>
      <w:r>
        <w:t>12) Draw Usecase on Online book shopping</w:t>
      </w:r>
    </w:p>
    <w:p>
      <w:r>
        <w:drawing>
          <wp:inline distT="0" distB="0" distL="0" distR="0">
            <wp:extent cx="4936162" cy="6020656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6162" cy="60206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13) Draw Usecase on online bill payment system (paytm)</w:t>
      </w:r>
    </w:p>
    <w:p>
      <w:r>
        <w:drawing>
          <wp:inline distT="0" distB="0" distL="0" distR="0">
            <wp:extent cx="4895848" cy="8863331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5848" cy="88633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14) Write SDLC phases with basic introduction</w:t>
      </w:r>
    </w:p>
    <w:p>
      <w:r>
        <w:t>→</w:t>
      </w:r>
    </w:p>
    <w:p>
      <w:r>
        <w:t>1.Requirement</w:t>
      </w:r>
    </w:p>
    <w:p>
      <w:r>
        <w:t>Customer Requirement inlcude Features and Usage Scenario</w:t>
      </w:r>
    </w:p>
    <w:p>
      <w:r>
        <w:t>Requirement can be Documented in Written Form. It may be Incorrect, incomplete and</w:t>
      </w:r>
    </w:p>
    <w:p>
      <w:r>
        <w:t>unambiguious</w:t>
      </w:r>
    </w:p>
    <w:p>
      <w:r>
        <w:t>2.Analysis</w:t>
      </w:r>
    </w:p>
    <w:p>
      <w:r>
        <w:t>In Analysis Phase Analyse the System requirement, independent of Requirement can be</w:t>
      </w:r>
    </w:p>
    <w:p>
      <w:r>
        <w:t>accomplised</w:t>
      </w:r>
    </w:p>
    <w:p>
      <w:r>
        <w:t>Analysis phase is also called What Phase.</w:t>
      </w:r>
    </w:p>
    <w:p>
      <w:r>
        <w:t>3.Design</w:t>
      </w:r>
    </w:p>
    <w:p>
      <w:r>
        <w:t>Design Architecture Document</w:t>
      </w:r>
    </w:p>
    <w:p>
      <w:r>
        <w:t>Test Plan</w:t>
      </w:r>
    </w:p>
    <w:p>
      <w:r>
        <w:t>4.Test</w:t>
      </w:r>
    </w:p>
    <w:p>
      <w:r>
        <w:t>Here Quality is vey important and many companies have not learned about it yet and they still</w:t>
      </w:r>
    </w:p>
    <w:p>
      <w:r>
        <w:t>produced low level Quality</w:t>
      </w:r>
    </w:p>
    <w:p>
      <w:r>
        <w:t>5.Implementation</w:t>
      </w:r>
    </w:p>
    <w:p>
      <w:r>
        <w:t>Implementation phase where team builds component either Document from Design Phase and</w:t>
      </w:r>
    </w:p>
    <w:p>
      <w:r>
        <w:t>Requirement document from Analysis Phase</w:t>
      </w:r>
    </w:p>
    <w:p>
      <w:r>
        <w:t>6.Maintenance</w:t>
      </w:r>
    </w:p>
    <w:p>
      <w:r>
        <w:t>There are Three Maintenance:</w:t>
      </w:r>
    </w:p>
    <w:p>
      <w:r>
        <w:t>Corrective Maintenance</w:t>
      </w:r>
    </w:p>
    <w:p>
      <w:r>
        <w:t>Adapative Maintenance</w:t>
      </w:r>
    </w:p>
    <w:p>
      <w:r>
        <w:t>Perfective Maintenance</w:t>
      </w:r>
    </w:p>
    <w:p/>
    <w:p>
      <w:r>
        <w:t>15) Explain Phases of the waterfall model</w:t>
      </w:r>
    </w:p>
    <w:p>
      <w:r>
        <w:t>→It has different SDLC phases</w:t>
      </w:r>
    </w:p>
    <w:p>
      <w:r>
        <w:t>Requirement</w:t>
      </w:r>
    </w:p>
    <w:p>
      <w:r>
        <w:t>Analysis</w:t>
      </w:r>
    </w:p>
    <w:p>
      <w:r>
        <w:t>Design</w:t>
      </w:r>
    </w:p>
    <w:p>
      <w:r>
        <w:t>Implementation</w:t>
      </w:r>
    </w:p>
    <w:p>
      <w:r>
        <w:t>Testing</w:t>
      </w:r>
    </w:p>
    <w:p>
      <w:r>
        <w:t>Maintenance</w:t>
      </w:r>
    </w:p>
    <w:p>
      <w:r>
        <w:t>-The Waterfall is one way model where there is no backward.</w:t>
      </w:r>
    </w:p>
    <w:p>
      <w:r>
        <w:t>-Requirements are frozen early in the life cycle</w:t>
      </w:r>
    </w:p>
    <w:p>
      <w:r>
        <w:t>-The Project is short</w:t>
      </w:r>
    </w:p>
    <w:p>
      <w:r>
        <w:t>PROS</w:t>
      </w:r>
    </w:p>
    <w:p>
      <w:r>
        <w:t>-Simple and easy to use and understand</w:t>
      </w:r>
    </w:p>
    <w:p>
      <w:r>
        <w:t>-Easy to manage due to high rigidity of the model</w:t>
      </w:r>
    </w:p>
    <w:p>
      <w:r>
        <w:t>-Easy to arrange Task</w:t>
      </w:r>
    </w:p>
    <w:p>
      <w:r>
        <w:t>-Results are well documented</w:t>
      </w:r>
    </w:p>
    <w:p>
      <w:r>
        <w:t>CONS</w:t>
      </w:r>
    </w:p>
    <w:p>
      <w:r>
        <w:t>-High Amount Risk and Uncertainty</w:t>
      </w:r>
    </w:p>
    <w:p>
      <w:r>
        <w:t>-Model is not good long and ongoing process</w:t>
      </w:r>
    </w:p>
    <w:p>
      <w:r>
        <w:t>-Model is not good Complex and object oriented project</w:t>
      </w:r>
    </w:p>
    <w:p>
      <w:r>
        <w:t>-It is not flexible and not responding to change.</w:t>
      </w:r>
    </w:p>
    <w:p/>
    <w:p>
      <w:r>
        <w:t>16) Write phases of spiral model</w:t>
      </w:r>
    </w:p>
    <w:p>
      <w:r>
        <w:t>→ There are four phases -</w:t>
      </w:r>
    </w:p>
    <w:p>
      <w:r>
        <w:t>1. Planning :-determination of objectives, alternatives and contraints</w:t>
      </w:r>
    </w:p>
    <w:p>
      <w:r>
        <w:t>2. Risk analysis :- Analysis of alternatives and identification/ resolution of risks</w:t>
      </w:r>
    </w:p>
    <w:p>
      <w:r>
        <w:t>3. Engineering :- Assessment of the results of engineering</w:t>
      </w:r>
    </w:p>
    <w:p>
      <w:r>
        <w:t>4. Customer Evaluation :- Development of the “next level” product</w:t>
      </w:r>
    </w:p>
    <w:p/>
    <w:p>
      <w:r>
        <w:t>17) Write agile manifesto principles</w:t>
      </w:r>
    </w:p>
    <w:p>
      <w:r>
        <w:t>→There are four phases</w:t>
      </w:r>
    </w:p>
    <w:p>
      <w:r>
        <w:t>1. Responding to change</w:t>
      </w:r>
    </w:p>
    <w:p>
      <w:r>
        <w:t>2. Working Software</w:t>
      </w:r>
    </w:p>
    <w:p>
      <w:r>
        <w:t>3. Individual interaction</w:t>
      </w:r>
    </w:p>
    <w:p>
      <w:r>
        <w:t>4. Customer collaboration</w:t>
      </w:r>
    </w:p>
    <w:p/>
    <w:p>
      <w:r>
        <w:t>18)  Explain working methodology of agile model and also write pros and cons.</w:t>
      </w:r>
    </w:p>
    <w:p>
      <w:r>
        <w:t>→Agile is combination of incremental and iteration model</w:t>
      </w:r>
    </w:p>
    <w:p>
      <w:pPr>
        <w:pStyle w:val="15"/>
        <w:numPr>
          <w:ilvl w:val="0"/>
          <w:numId w:val="4"/>
        </w:numPr>
      </w:pPr>
      <w:r>
        <w:t>It focuses on adaptability and customer satisfaction.</w:t>
      </w:r>
    </w:p>
    <w:p>
      <w:pPr>
        <w:pStyle w:val="15"/>
        <w:numPr>
          <w:ilvl w:val="0"/>
          <w:numId w:val="4"/>
        </w:numPr>
      </w:pPr>
      <w:r>
        <w:t>It divide the product into smaller increment builds.</w:t>
      </w:r>
    </w:p>
    <w:p>
      <w:pPr>
        <w:pStyle w:val="15"/>
        <w:numPr>
          <w:ilvl w:val="0"/>
          <w:numId w:val="4"/>
        </w:numPr>
      </w:pPr>
      <w:r>
        <w:t>Each iteration typically lasts from about one to three weeks.</w:t>
      </w:r>
    </w:p>
    <w:p>
      <w:pPr>
        <w:pStyle w:val="15"/>
        <w:numPr>
          <w:ilvl w:val="0"/>
          <w:numId w:val="4"/>
        </w:numPr>
      </w:pPr>
      <w:r>
        <w:t>customer and important stakeholders.</w:t>
      </w:r>
    </w:p>
    <w:p>
      <w:pPr>
        <w:pStyle w:val="15"/>
        <w:numPr>
          <w:ilvl w:val="0"/>
          <w:numId w:val="4"/>
        </w:numPr>
      </w:pPr>
      <w:r>
        <w:t>At the end of the iteration a working product is displayed to the</w:t>
      </w:r>
    </w:p>
    <w:p>
      <w:r>
        <w:t xml:space="preserve">  </w:t>
      </w:r>
      <w:r>
        <w:sym w:font="Wingdings" w:char="F0E0"/>
      </w:r>
      <w:r>
        <w:t xml:space="preserve"> In agile the tasks are divided to time boxes to deliver specific features fora release.</w:t>
      </w:r>
    </w:p>
    <w:p>
      <w:r>
        <w:t>Pros:-</w:t>
      </w:r>
    </w:p>
    <w:p>
      <w:pPr>
        <w:pStyle w:val="15"/>
        <w:numPr>
          <w:ilvl w:val="0"/>
          <w:numId w:val="5"/>
        </w:numPr>
      </w:pPr>
      <w:r>
        <w:t>Is a very realistic approach to software development</w:t>
      </w:r>
    </w:p>
    <w:p>
      <w:pPr>
        <w:pStyle w:val="15"/>
        <w:numPr>
          <w:ilvl w:val="0"/>
          <w:numId w:val="5"/>
        </w:numPr>
      </w:pPr>
      <w:r>
        <w:t>Functionality can be developed rapidly and demonstrated</w:t>
      </w:r>
    </w:p>
    <w:p>
      <w:pPr>
        <w:pStyle w:val="15"/>
        <w:numPr>
          <w:ilvl w:val="0"/>
          <w:numId w:val="5"/>
        </w:numPr>
      </w:pPr>
      <w:r>
        <w:t>Delivers early partial working solutions</w:t>
      </w:r>
    </w:p>
    <w:p>
      <w:pPr>
        <w:pStyle w:val="15"/>
        <w:numPr>
          <w:ilvl w:val="0"/>
          <w:numId w:val="5"/>
        </w:numPr>
      </w:pPr>
      <w:r>
        <w:t>Suitable for fixed or changing requirements</w:t>
      </w:r>
    </w:p>
    <w:p>
      <w:pPr>
        <w:pStyle w:val="15"/>
        <w:numPr>
          <w:ilvl w:val="0"/>
          <w:numId w:val="5"/>
        </w:numPr>
      </w:pPr>
      <w:r>
        <w:t>Good model for environments that change steadily.</w:t>
      </w:r>
    </w:p>
    <w:p>
      <w:pPr>
        <w:pStyle w:val="15"/>
        <w:numPr>
          <w:ilvl w:val="0"/>
          <w:numId w:val="5"/>
        </w:numPr>
      </w:pPr>
      <w:r>
        <w:t>Resource requirements are minimum</w:t>
      </w:r>
    </w:p>
    <w:p>
      <w:r>
        <w:t>Cons:-</w:t>
      </w:r>
    </w:p>
    <w:p>
      <w:pPr>
        <w:pStyle w:val="15"/>
        <w:numPr>
          <w:ilvl w:val="0"/>
          <w:numId w:val="6"/>
        </w:numPr>
      </w:pPr>
      <w:r>
        <w:t>Not suitable for handling complex dependencies.</w:t>
      </w:r>
    </w:p>
    <w:p>
      <w:pPr>
        <w:pStyle w:val="15"/>
        <w:numPr>
          <w:ilvl w:val="0"/>
          <w:numId w:val="6"/>
        </w:numPr>
      </w:pPr>
      <w:r>
        <w:t>More risk of sustainability, maintainability and extensibility.</w:t>
      </w:r>
    </w:p>
    <w:p>
      <w:pPr>
        <w:pStyle w:val="15"/>
        <w:numPr>
          <w:ilvl w:val="0"/>
          <w:numId w:val="6"/>
        </w:numPr>
      </w:pPr>
      <w:r>
        <w:t>Strict delivery management dictates the scope, functionality to be delivered, and adjustments to meet the deadlines.</w:t>
      </w:r>
    </w:p>
    <w:p>
      <w:pPr>
        <w:pStyle w:val="15"/>
        <w:numPr>
          <w:ilvl w:val="0"/>
          <w:numId w:val="6"/>
        </w:numPr>
      </w:pPr>
      <w:r>
        <w:t>There is very high individual dependency, since there is minimum documentation generated.</w:t>
      </w:r>
    </w:p>
    <w:p>
      <w:pPr>
        <w:pStyle w:val="15"/>
        <w:numPr>
          <w:ilvl w:val="0"/>
          <w:numId w:val="6"/>
        </w:numPr>
      </w:pPr>
      <w:r>
        <w:t>Transfer of technology to new team members may be quite challenging due to lack of documentation use – case</w:t>
      </w:r>
    </w:p>
    <w:p/>
    <w:p>
      <w:r>
        <w:t>19)  Draw usecase on Online shopping product using COD.</w:t>
      </w:r>
    </w:p>
    <w:p>
      <w:r>
        <w:drawing>
          <wp:inline distT="0" distB="0" distL="0" distR="0">
            <wp:extent cx="4874895" cy="8863331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4895" cy="88633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20) Draw usecase on Online shopping product using payment gateway.</w:t>
      </w:r>
    </w:p>
    <w:p>
      <w:r>
        <w:drawing>
          <wp:inline distT="0" distB="0" distL="0" distR="0">
            <wp:extent cx="5368533" cy="8863331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8533" cy="88633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70B638D"/>
    <w:multiLevelType w:val="hybridMultilevel"/>
    <w:tmpl w:val="B0623C3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0A5751"/>
    <w:multiLevelType w:val="hybridMultilevel"/>
    <w:tmpl w:val="147A052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37697"/>
    <w:multiLevelType w:val="hybridMultilevel"/>
    <w:tmpl w:val="2AC4130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nsid w:val="752F5C33"/>
    <w:multiLevelType w:val="hybridMultilevel"/>
    <w:tmpl w:val="B69C11F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046C5B"/>
    <w:multiLevelType w:val="hybridMultilevel"/>
    <w:tmpl w:val="74DA673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895B0F"/>
    <w:multiLevelType w:val="hybridMultilevel"/>
    <w:tmpl w:val="55088B0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Droid Sans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100</TotalTime>
  <Application>Yozo_Office</Application>
  <Pages>11</Pages>
  <Words>869</Words>
  <Characters>4841</Characters>
  <Lines>177</Lines>
  <Paragraphs>143</Paragraphs>
  <CharactersWithSpaces>5763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ritesh vadhu</dc:creator>
  <cp:lastModifiedBy>vivo user</cp:lastModifiedBy>
  <cp:revision>2</cp:revision>
  <dcterms:created xsi:type="dcterms:W3CDTF">2023-08-07T06:05:00Z</dcterms:created>
  <dcterms:modified xsi:type="dcterms:W3CDTF">2023-08-08T18:10:25Z</dcterms:modified>
</cp:coreProperties>
</file>